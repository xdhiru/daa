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CAE1B" w14:textId="77777777" w:rsidR="00213E6F" w:rsidRDefault="00213E6F" w:rsidP="00213E6F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675AA31E" w14:textId="77777777" w:rsidR="00213E6F" w:rsidRDefault="00213E6F" w:rsidP="00213E6F">
      <w:pPr>
        <w:pStyle w:val="Photo"/>
      </w:pPr>
    </w:p>
    <w:p w14:paraId="3306C050" w14:textId="77777777" w:rsidR="00213E6F" w:rsidRDefault="00213E6F" w:rsidP="00213E6F">
      <w:pPr>
        <w:pStyle w:val="Photo"/>
      </w:pPr>
    </w:p>
    <w:p w14:paraId="6E427662" w14:textId="77777777" w:rsidR="00213E6F" w:rsidRDefault="00213E6F" w:rsidP="00213E6F">
      <w:pPr>
        <w:pStyle w:val="Photo"/>
      </w:pPr>
    </w:p>
    <w:p w14:paraId="39705866" w14:textId="77777777" w:rsidR="00213E6F" w:rsidRDefault="00213E6F" w:rsidP="00213E6F">
      <w:pPr>
        <w:pStyle w:val="Photo"/>
      </w:pPr>
    </w:p>
    <w:p w14:paraId="53F3F11D" w14:textId="77777777" w:rsidR="00213E6F" w:rsidRDefault="00213E6F" w:rsidP="00213E6F">
      <w:pPr>
        <w:pStyle w:val="Photo"/>
      </w:pPr>
    </w:p>
    <w:p w14:paraId="4F80BFF4" w14:textId="77777777" w:rsidR="00213E6F" w:rsidRDefault="00213E6F" w:rsidP="00213E6F">
      <w:pPr>
        <w:pStyle w:val="Photo"/>
      </w:pPr>
    </w:p>
    <w:p w14:paraId="5FD124D8" w14:textId="5075BA81" w:rsidR="00C6554A" w:rsidRDefault="00213E6F" w:rsidP="00213E6F">
      <w:pPr>
        <w:pStyle w:val="Photo"/>
      </w:pPr>
      <w:r>
        <w:rPr>
          <w:noProof/>
        </w:rPr>
        <w:drawing>
          <wp:inline distT="0" distB="0" distL="0" distR="0" wp14:anchorId="4BB83CA1" wp14:editId="4950CF2B">
            <wp:extent cx="6333340" cy="2676525"/>
            <wp:effectExtent l="0" t="0" r="0" b="0"/>
            <wp:docPr id="30394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322" cy="269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1DA8" w14:textId="77777777" w:rsidR="00213E6F" w:rsidRDefault="00213E6F" w:rsidP="00213E6F">
      <w:pPr>
        <w:pStyle w:val="Photo"/>
      </w:pPr>
    </w:p>
    <w:p w14:paraId="5DA024A1" w14:textId="77777777" w:rsidR="00213E6F" w:rsidRPr="008B5277" w:rsidRDefault="00213E6F" w:rsidP="00213E6F">
      <w:pPr>
        <w:pStyle w:val="Photo"/>
      </w:pPr>
    </w:p>
    <w:bookmarkEnd w:id="0"/>
    <w:bookmarkEnd w:id="1"/>
    <w:bookmarkEnd w:id="2"/>
    <w:bookmarkEnd w:id="3"/>
    <w:bookmarkEnd w:id="4"/>
    <w:p w14:paraId="757F4AE2" w14:textId="4D37B9E1" w:rsidR="00C6554A" w:rsidRDefault="00213E6F" w:rsidP="00C6554A">
      <w:pPr>
        <w:pStyle w:val="Title"/>
        <w:rPr>
          <w:sz w:val="96"/>
          <w:szCs w:val="28"/>
        </w:rPr>
      </w:pPr>
      <w:r w:rsidRPr="00213E6F">
        <w:rPr>
          <w:sz w:val="96"/>
          <w:szCs w:val="28"/>
        </w:rPr>
        <w:t xml:space="preserve">DAA </w:t>
      </w:r>
      <w:r>
        <w:rPr>
          <w:sz w:val="96"/>
          <w:szCs w:val="28"/>
        </w:rPr>
        <w:t>–</w:t>
      </w:r>
      <w:r w:rsidRPr="00213E6F">
        <w:rPr>
          <w:sz w:val="96"/>
          <w:szCs w:val="28"/>
        </w:rPr>
        <w:t xml:space="preserve"> PRACTICALS</w:t>
      </w:r>
    </w:p>
    <w:p w14:paraId="79BEB892" w14:textId="77777777" w:rsidR="00213E6F" w:rsidRPr="00213E6F" w:rsidRDefault="00213E6F" w:rsidP="00C6554A">
      <w:pPr>
        <w:pStyle w:val="Title"/>
        <w:rPr>
          <w:sz w:val="96"/>
          <w:szCs w:val="28"/>
        </w:rPr>
      </w:pPr>
    </w:p>
    <w:p w14:paraId="2F68A6D4" w14:textId="78FE00D4" w:rsidR="00C6554A" w:rsidRPr="00213E6F" w:rsidRDefault="00213E6F" w:rsidP="00213E6F">
      <w:pPr>
        <w:pStyle w:val="Subtitle"/>
        <w:rPr>
          <w:rFonts w:ascii="Abadi" w:hAnsi="Abadi"/>
          <w:sz w:val="48"/>
          <w:szCs w:val="44"/>
        </w:rPr>
      </w:pPr>
      <w:r w:rsidRPr="00213E6F">
        <w:rPr>
          <w:rFonts w:ascii="Abadi" w:hAnsi="Abadi"/>
          <w:sz w:val="48"/>
          <w:szCs w:val="44"/>
        </w:rPr>
        <w:t>DHIRENDRA KUMAR PATEL</w:t>
      </w:r>
    </w:p>
    <w:p w14:paraId="23303C19" w14:textId="1C7BAB20" w:rsidR="00213E6F" w:rsidRPr="00213E6F" w:rsidRDefault="00213E6F" w:rsidP="00213E6F">
      <w:pPr>
        <w:pStyle w:val="Subtitle"/>
        <w:rPr>
          <w:rFonts w:ascii="Abadi" w:hAnsi="Abadi"/>
          <w:sz w:val="48"/>
          <w:szCs w:val="44"/>
        </w:rPr>
      </w:pPr>
      <w:r w:rsidRPr="00213E6F">
        <w:rPr>
          <w:rFonts w:ascii="Abadi" w:hAnsi="Abadi"/>
          <w:sz w:val="48"/>
          <w:szCs w:val="44"/>
        </w:rPr>
        <w:t xml:space="preserve">ROLL – 16027        </w:t>
      </w:r>
    </w:p>
    <w:p w14:paraId="5CD4EE0D" w14:textId="63321F49" w:rsidR="00C6554A" w:rsidRPr="00213E6F" w:rsidRDefault="00213E6F" w:rsidP="00213E6F">
      <w:pPr>
        <w:pStyle w:val="Subtitle"/>
        <w:rPr>
          <w:rFonts w:ascii="Abadi" w:hAnsi="Abadi"/>
        </w:rPr>
      </w:pPr>
      <w:r w:rsidRPr="00213E6F">
        <w:rPr>
          <w:rFonts w:ascii="Abadi" w:hAnsi="Abadi"/>
          <w:sz w:val="48"/>
          <w:szCs w:val="44"/>
        </w:rPr>
        <w:t>bsc hONS cOMPUTER sCIENCE</w:t>
      </w:r>
      <w:r w:rsidR="00C6554A">
        <w:br w:type="page"/>
      </w:r>
    </w:p>
    <w:p w14:paraId="1CC8D484" w14:textId="77777777" w:rsidR="00213E6F" w:rsidRPr="00A40632" w:rsidRDefault="00213E6F" w:rsidP="00A40632">
      <w:pPr>
        <w:pStyle w:val="Title"/>
      </w:pPr>
      <w:proofErr w:type="spellStart"/>
      <w:r w:rsidRPr="00A40632">
        <w:lastRenderedPageBreak/>
        <w:t>Practicals</w:t>
      </w:r>
      <w:proofErr w:type="spellEnd"/>
      <w:r w:rsidRPr="00A40632">
        <w:t xml:space="preserve"> List </w:t>
      </w:r>
    </w:p>
    <w:p w14:paraId="52EE2A2A" w14:textId="2AF873AC" w:rsidR="00213E6F" w:rsidRDefault="00213E6F" w:rsidP="00213E6F">
      <w:pPr>
        <w:pStyle w:val="Heading1"/>
      </w:pPr>
      <w:r>
        <w:t xml:space="preserve">1) Write a program to sort the elements of an array using Insertion Sort (The program should report the number of comparisons). </w:t>
      </w:r>
    </w:p>
    <w:p w14:paraId="0A31CE89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#include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&lt;iostream&gt;</w:t>
      </w:r>
    </w:p>
    <w:p w14:paraId="33CD215B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using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namespace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std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F8573C0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1DB688D5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void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insertionSort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[],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int&amp;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7EAC256C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key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D249C78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7093615C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key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610B0859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7F4C16F8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  <w:r w:rsidRPr="00A40632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 xml:space="preserve"> // reset comparisons for each iteration</w:t>
      </w:r>
    </w:p>
    <w:p w14:paraId="251A23BA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while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&amp;&amp;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key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76D96551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0D10D0F6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92D1CA5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  <w:r w:rsidRPr="00A40632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 xml:space="preserve"> // increment comparisons</w:t>
      </w:r>
    </w:p>
    <w:p w14:paraId="32B0D762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}</w:t>
      </w:r>
    </w:p>
    <w:p w14:paraId="4543A497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key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F0E1477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6A33EA60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64B35A36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4F98B4B0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main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() {</w:t>
      </w:r>
    </w:p>
    <w:p w14:paraId="3058B36F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[]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{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7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15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5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};</w:t>
      </w:r>
    </w:p>
    <w:p w14:paraId="55E86797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sizeof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)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sizeof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]);</w:t>
      </w:r>
    </w:p>
    <w:p w14:paraId="4FDAE385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B575317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01B50CE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insertionSort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32F7B233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</w:t>
      </w:r>
    </w:p>
    <w:p w14:paraId="637C0D51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 "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917CCE5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111C3952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A40632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</w:t>
      </w:r>
      <w:proofErr w:type="spellStart"/>
      <w:r w:rsidRPr="00A40632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Comparisons</w:t>
      </w:r>
      <w:proofErr w:type="spellEnd"/>
      <w:r w:rsidRPr="00A40632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 xml:space="preserve"> made: "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endl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02CFC740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781B8829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lastRenderedPageBreak/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return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34389A7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6104A6B4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BC2A53B" w14:textId="5FC68A04" w:rsidR="00E83A03" w:rsidRDefault="00E83A03" w:rsidP="00E83A03">
      <w:pPr>
        <w:rPr>
          <w:lang w:val="en-IN" w:eastAsia="en-IN"/>
        </w:rPr>
      </w:pPr>
      <w:r>
        <w:rPr>
          <w:lang w:val="en-IN" w:eastAsia="en-IN"/>
        </w:rPr>
        <w:t>Output:</w:t>
      </w:r>
    </w:p>
    <w:p w14:paraId="2F9F7891" w14:textId="45AFE7F6" w:rsidR="00E83A03" w:rsidRPr="00213E6F" w:rsidRDefault="00A40632" w:rsidP="00E83A03">
      <w:pPr>
        <w:rPr>
          <w:lang w:val="en-IN" w:eastAsia="en-IN"/>
        </w:rPr>
      </w:pPr>
      <w:r w:rsidRPr="00A40632">
        <w:rPr>
          <w:lang w:val="en-IN" w:eastAsia="en-IN"/>
        </w:rPr>
        <w:drawing>
          <wp:inline distT="0" distB="0" distL="0" distR="0" wp14:anchorId="0862A2F6" wp14:editId="438678A8">
            <wp:extent cx="6400800" cy="769620"/>
            <wp:effectExtent l="0" t="0" r="0" b="0"/>
            <wp:docPr id="178002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27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52E4" w14:textId="77777777" w:rsidR="00213E6F" w:rsidRDefault="00213E6F" w:rsidP="00213E6F">
      <w:pPr>
        <w:pStyle w:val="Heading1"/>
      </w:pPr>
      <w:r>
        <w:t xml:space="preserve">2) Write a program to sort the elements of an array using Merge Sort (The program should report the number of comparisons). </w:t>
      </w:r>
    </w:p>
    <w:p w14:paraId="6444AB27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#include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&lt;iostream&gt;</w:t>
      </w:r>
    </w:p>
    <w:p w14:paraId="3966E7C9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using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namespace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std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3BD6E415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DF8E035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void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merge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[],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int&amp;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0FBE1E49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0B9C7F82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0DD45F6B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n2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75D4066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F7C4932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n2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1E10C939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504632E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</w:t>
      </w:r>
    </w:p>
    <w:p w14:paraId="145D9C87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664A9F16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n2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</w:t>
      </w:r>
    </w:p>
    <w:p w14:paraId="57C60A19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637E4BA1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7F284490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6DB49CA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65AA9F6D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DB2F8A7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5FA19A0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while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&amp;&amp;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n2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56B5EBBC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  <w:r w:rsidRPr="00A40632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 xml:space="preserve"> // increment comparisons</w:t>
      </w:r>
    </w:p>
    <w:p w14:paraId="1C21789F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if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]) {</w:t>
      </w:r>
    </w:p>
    <w:p w14:paraId="4B1D1FC3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375857ED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lastRenderedPageBreak/>
        <w:t xml:space="preserve">           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3320201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}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else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{</w:t>
      </w:r>
    </w:p>
    <w:p w14:paraId="4083B136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17323E16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7D8480D2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}</w:t>
      </w:r>
    </w:p>
    <w:p w14:paraId="5F4EE648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70E54ADE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27762A60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7B4464EF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while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09E130A5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1F13DB52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7D1A72A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106CFF3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1D646104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2EEA91B9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while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n2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77E533AE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2EFC935F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AAE726A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01680A41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0F5E0681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252C40C2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2DBD12CE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void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mergeSort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[],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int&amp;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49872D22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if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61DB4DB3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return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3540B42E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0E4D0E9F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D36AF4C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)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75EFBFA9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998BA6C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mergeSort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433476CF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mergeSort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4EBEB82B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5AC22B7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merge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37BC78D5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54745F9D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F84FAE1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main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() {</w:t>
      </w:r>
    </w:p>
    <w:p w14:paraId="7B995257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[]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{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30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70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15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25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};</w:t>
      </w:r>
    </w:p>
    <w:p w14:paraId="43F8D42F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lastRenderedPageBreak/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sizeof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)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sizeof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]);</w:t>
      </w:r>
    </w:p>
    <w:p w14:paraId="3BF0DD3A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263BEDB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679DA7A8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mergeSort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2635B88A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</w:t>
      </w:r>
    </w:p>
    <w:p w14:paraId="75F55E2C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 "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612AA83B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C84CF27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A40632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</w:t>
      </w:r>
      <w:proofErr w:type="spellStart"/>
      <w:r w:rsidRPr="00A40632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Comparisons</w:t>
      </w:r>
      <w:proofErr w:type="spellEnd"/>
      <w:r w:rsidRPr="00A40632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 xml:space="preserve"> made: "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endl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E0BDE56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85D7AE9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return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7541052C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76D3EF03" w14:textId="23D6AECB" w:rsidR="00E83A03" w:rsidRDefault="00E83A03" w:rsidP="00E83A03">
      <w:pPr>
        <w:rPr>
          <w:lang w:val="en-IN" w:eastAsia="en-IN"/>
        </w:rPr>
      </w:pPr>
      <w:r>
        <w:rPr>
          <w:lang w:val="en-IN" w:eastAsia="en-IN"/>
        </w:rPr>
        <w:t>Output:</w:t>
      </w:r>
    </w:p>
    <w:p w14:paraId="72174C30" w14:textId="11F53346" w:rsidR="00E83A03" w:rsidRDefault="00A40632" w:rsidP="00E83A03">
      <w:pPr>
        <w:rPr>
          <w:lang w:val="en-IN" w:eastAsia="en-IN"/>
        </w:rPr>
      </w:pPr>
      <w:r w:rsidRPr="00A40632">
        <w:rPr>
          <w:lang w:val="en-IN" w:eastAsia="en-IN"/>
        </w:rPr>
        <w:drawing>
          <wp:inline distT="0" distB="0" distL="0" distR="0" wp14:anchorId="06BCBA4F" wp14:editId="137FB6EA">
            <wp:extent cx="6400800" cy="768350"/>
            <wp:effectExtent l="0" t="0" r="0" b="0"/>
            <wp:docPr id="204322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29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C729" w14:textId="77BEBA30" w:rsidR="00213E6F" w:rsidRDefault="00213E6F" w:rsidP="00213E6F">
      <w:pPr>
        <w:pStyle w:val="Heading1"/>
      </w:pPr>
      <w:r>
        <w:t xml:space="preserve">3) Write a program to sort the elements of an array using Heap Sort (The program should report the number of comparisons). </w:t>
      </w:r>
    </w:p>
    <w:p w14:paraId="6E95FC89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#include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&lt;iostream&gt;</w:t>
      </w:r>
    </w:p>
    <w:p w14:paraId="0B060404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using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namespace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std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00D4C4D4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7D8FB568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void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heapify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[],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int&amp;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0D2F400F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largest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68B94667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*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6CEDE26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*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692D0D87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06CD6F4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if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&amp;&amp;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largest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]) {</w:t>
      </w:r>
    </w:p>
    <w:p w14:paraId="6A7EF91F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largest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4281A18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  <w:r w:rsidRPr="00A40632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 xml:space="preserve"> // increment comparisons</w:t>
      </w:r>
    </w:p>
    <w:p w14:paraId="317DC504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40FBEA11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1B4F702F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if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&amp;&amp;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largest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]) {</w:t>
      </w:r>
    </w:p>
    <w:p w14:paraId="518F8507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largest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09EF421A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lastRenderedPageBreak/>
        <w:t xml:space="preserve">       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  <w:r w:rsidRPr="00A40632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 xml:space="preserve"> // increment comparisons</w:t>
      </w:r>
    </w:p>
    <w:p w14:paraId="3AC789C8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13FD8930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084AD84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if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largest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!=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7D014178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swap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largest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]);</w:t>
      </w:r>
    </w:p>
    <w:p w14:paraId="3439925B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heapify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largest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1FB07285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4F261A67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03CFC334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548056F0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void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heapSort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[],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int&amp;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5A94261A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--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0086A963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heapify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491CEAB2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75647D30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2B238D87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--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0DF94DE3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swap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]);</w:t>
      </w:r>
    </w:p>
    <w:p w14:paraId="302DA8C6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heapify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2B08D51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2A2A5104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3472D235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3F7073B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main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() {</w:t>
      </w:r>
    </w:p>
    <w:p w14:paraId="26DD4351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[]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{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33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6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90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4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7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};</w:t>
      </w:r>
    </w:p>
    <w:p w14:paraId="116C4EF3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sizeof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)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sizeof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]);</w:t>
      </w:r>
    </w:p>
    <w:p w14:paraId="031D6F90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B4D8C08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901C28A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heapSort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2390D205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</w:t>
      </w:r>
    </w:p>
    <w:p w14:paraId="05D5D1E7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 "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76E2345A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5EFF4BB1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A40632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</w:t>
      </w:r>
      <w:proofErr w:type="spellStart"/>
      <w:r w:rsidRPr="00A40632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Comparisons</w:t>
      </w:r>
      <w:proofErr w:type="spellEnd"/>
      <w:r w:rsidRPr="00A40632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 xml:space="preserve"> made: "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endl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0307ADD4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58A46067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return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351326B6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32C2C9F2" w14:textId="65E4CF64" w:rsidR="00E83A03" w:rsidRDefault="00E83A03" w:rsidP="00E83A03">
      <w:pPr>
        <w:rPr>
          <w:lang w:val="en-IN" w:eastAsia="en-IN"/>
        </w:rPr>
      </w:pPr>
      <w:r>
        <w:rPr>
          <w:lang w:val="en-IN" w:eastAsia="en-IN"/>
        </w:rPr>
        <w:t>Output:</w:t>
      </w:r>
    </w:p>
    <w:p w14:paraId="77AF22C9" w14:textId="572D06F1" w:rsidR="00E83A03" w:rsidRPr="00213E6F" w:rsidRDefault="00A40632" w:rsidP="00E83A03">
      <w:pPr>
        <w:rPr>
          <w:lang w:val="en-IN" w:eastAsia="en-IN"/>
        </w:rPr>
      </w:pPr>
      <w:r w:rsidRPr="00A40632">
        <w:rPr>
          <w:lang w:val="en-IN" w:eastAsia="en-IN"/>
        </w:rPr>
        <w:lastRenderedPageBreak/>
        <w:drawing>
          <wp:inline distT="0" distB="0" distL="0" distR="0" wp14:anchorId="75702CF4" wp14:editId="6A2C535E">
            <wp:extent cx="6400800" cy="752475"/>
            <wp:effectExtent l="0" t="0" r="0" b="9525"/>
            <wp:docPr id="155664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46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59A8" w14:textId="0957CD66" w:rsidR="00213E6F" w:rsidRDefault="00213E6F" w:rsidP="00213E6F">
      <w:pPr>
        <w:pStyle w:val="Heading1"/>
      </w:pPr>
      <w:r>
        <w:t xml:space="preserve">4) Write a program to sort the elements of an array using Quick Sort (The program should report the number of comparisons). </w:t>
      </w:r>
    </w:p>
    <w:p w14:paraId="3881E8F2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#include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&lt;iostream&gt;</w:t>
      </w:r>
    </w:p>
    <w:p w14:paraId="6AD26A9F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using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namespace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std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5514662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A05D161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partition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[],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low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high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int&amp;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0C3E3D6C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pivot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high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4AC72124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low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44F31CD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7D366980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low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high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2B7A4026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  <w:r w:rsidRPr="00A40632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 xml:space="preserve"> // increment comparisons</w:t>
      </w:r>
    </w:p>
    <w:p w14:paraId="0BFBB3F8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if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pivot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5233F37B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E108CFA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swap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]);</w:t>
      </w:r>
    </w:p>
    <w:p w14:paraId="4BFD1DC0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}</w:t>
      </w:r>
    </w:p>
    <w:p w14:paraId="486B1ACD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4FF01253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swap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high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]);</w:t>
      </w:r>
    </w:p>
    <w:p w14:paraId="47FBCA8D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return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2196593E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1FEA6715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7E815602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void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quickSort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[],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low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high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int&amp;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42CD9292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if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low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high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637CD104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pi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partition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low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high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466B6876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219340D3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quickSort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low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pi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292A9CD8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quickSort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pi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high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2CFDB2A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5B17CC26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3AFFAB3E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7D593067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main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() {</w:t>
      </w:r>
    </w:p>
    <w:p w14:paraId="61A2D92D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lastRenderedPageBreak/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[]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{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55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34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12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32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89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};</w:t>
      </w:r>
    </w:p>
    <w:p w14:paraId="3F7273A2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sizeof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)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sizeof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]);</w:t>
      </w:r>
    </w:p>
    <w:p w14:paraId="24CAD0FD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3C04A29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52E9CEFA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quickSort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EB61C9E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</w:t>
      </w:r>
    </w:p>
    <w:p w14:paraId="5B74C465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 "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99F3F38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5D4909BB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A40632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</w:t>
      </w:r>
      <w:proofErr w:type="spellStart"/>
      <w:r w:rsidRPr="00A40632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Comparisons</w:t>
      </w:r>
      <w:proofErr w:type="spellEnd"/>
      <w:r w:rsidRPr="00A40632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 xml:space="preserve"> made: "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comparisons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endl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6072239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6AB8D5FF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return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FF68A0D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2B177D6B" w14:textId="5954E196" w:rsidR="00C17439" w:rsidRPr="00213E6F" w:rsidRDefault="00C17439" w:rsidP="00C17439">
      <w:pPr>
        <w:rPr>
          <w:lang w:val="en-IN" w:eastAsia="en-IN"/>
        </w:rPr>
      </w:pPr>
      <w:r>
        <w:rPr>
          <w:lang w:val="en-IN" w:eastAsia="en-IN"/>
        </w:rPr>
        <w:t xml:space="preserve">Output: </w:t>
      </w:r>
      <w:r w:rsidR="00A40632" w:rsidRPr="00A40632">
        <w:rPr>
          <w:lang w:val="en-IN" w:eastAsia="en-IN"/>
        </w:rPr>
        <w:drawing>
          <wp:inline distT="0" distB="0" distL="0" distR="0" wp14:anchorId="285F238A" wp14:editId="6DB716D5">
            <wp:extent cx="6400800" cy="697865"/>
            <wp:effectExtent l="0" t="0" r="0" b="6985"/>
            <wp:docPr id="40929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97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370C" w14:textId="39021CCD" w:rsidR="00213E6F" w:rsidRDefault="00213E6F" w:rsidP="00213E6F">
      <w:pPr>
        <w:pStyle w:val="Heading1"/>
      </w:pPr>
      <w:r>
        <w:t xml:space="preserve">5) Write a program to multiply two matrices using the Strassen’s algorithm for matrix multiplication. </w:t>
      </w:r>
    </w:p>
    <w:p w14:paraId="5D87140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#include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&lt;iostream&gt;</w:t>
      </w:r>
    </w:p>
    <w:p w14:paraId="22181674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using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namespace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std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12225A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660C26E7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proofErr w:type="spellStart"/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const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 xml:space="preserve">     // Matrix size</w:t>
      </w:r>
    </w:p>
    <w:p w14:paraId="7B3D4993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// N must be a power of 2 (N = 2^k)</w:t>
      </w:r>
    </w:p>
    <w:p w14:paraId="793C8E8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// If N is not a power of 2, we add additional rows and columns as needed</w:t>
      </w:r>
    </w:p>
    <w:p w14:paraId="2335A4B2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// This program automatically does not add extra rows and columns</w:t>
      </w:r>
    </w:p>
    <w:p w14:paraId="5BFC02A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6DFF81A9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template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&lt;</w:t>
      </w:r>
      <w:proofErr w:type="spellStart"/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typename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&gt;</w:t>
      </w:r>
    </w:p>
    <w:p w14:paraId="7E1E0FE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void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Strassen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]);</w:t>
      </w:r>
    </w:p>
    <w:p w14:paraId="6255E7B7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14A7319F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template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&lt;</w:t>
      </w:r>
      <w:proofErr w:type="spellStart"/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typename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&gt;</w:t>
      </w:r>
    </w:p>
    <w:p w14:paraId="6D2767F1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void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input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p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]);</w:t>
      </w:r>
    </w:p>
    <w:p w14:paraId="1BCB77D2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67C0831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lastRenderedPageBreak/>
        <w:t>template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&lt;</w:t>
      </w:r>
      <w:proofErr w:type="spellStart"/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typename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&gt;</w:t>
      </w:r>
    </w:p>
    <w:p w14:paraId="5F71CDF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void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]);</w:t>
      </w:r>
    </w:p>
    <w:p w14:paraId="2BF84B70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6F72CA12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main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() {</w:t>
      </w:r>
    </w:p>
    <w:p w14:paraId="21BF1232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A29D32B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],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],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7196EBA4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45DAD64F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"Enter A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775C658B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input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2EB08553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</w:t>
      </w:r>
      <w:proofErr w:type="spellStart"/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Enter</w:t>
      </w:r>
      <w:proofErr w:type="spellEnd"/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 xml:space="preserve"> B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4F7967F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input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9555BB4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</w:t>
      </w:r>
      <w:proofErr w:type="spellStart"/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Matrix</w:t>
      </w:r>
      <w:proofErr w:type="spellEnd"/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 xml:space="preserve"> A is: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0AABF2DE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0190E66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</w:t>
      </w:r>
      <w:proofErr w:type="spellStart"/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Matrix</w:t>
      </w:r>
      <w:proofErr w:type="spellEnd"/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 xml:space="preserve"> B is: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EE38FE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B154BC4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2B088D49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    //C=A*B</w:t>
      </w:r>
    </w:p>
    <w:p w14:paraId="0220FB1F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Strassen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464E8052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4C9D9C23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57BCD18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977FE8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1329ED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return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B6BDDE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542CB97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52D4D0B1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// Input</w:t>
      </w:r>
    </w:p>
    <w:p w14:paraId="4956FFC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template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&lt;</w:t>
      </w:r>
      <w:proofErr w:type="spellStart"/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typename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&gt;</w:t>
      </w:r>
    </w:p>
    <w:p w14:paraId="29A02BB9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void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input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p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]) {</w:t>
      </w:r>
    </w:p>
    <w:p w14:paraId="00BA204B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</w:t>
      </w:r>
      <w:r w:rsidRPr="001329ED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7F7586AE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"Please Input Line "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proofErr w:type="spellStart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endl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ABCAC3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13276152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   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cin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&gt;&gt;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p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68CD4820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}</w:t>
      </w:r>
    </w:p>
    <w:p w14:paraId="2654DC74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}</w:t>
      </w:r>
    </w:p>
    <w:p w14:paraId="209A060A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4FE67470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570DDF7A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// Output</w:t>
      </w:r>
    </w:p>
    <w:p w14:paraId="4A432FA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lastRenderedPageBreak/>
        <w:t>template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&lt;</w:t>
      </w:r>
      <w:proofErr w:type="spellStart"/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typename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&gt;</w:t>
      </w:r>
    </w:p>
    <w:p w14:paraId="0E87D577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void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]) {</w:t>
      </w:r>
    </w:p>
    <w:p w14:paraId="0C14E7C3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90BD9CA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</w:t>
      </w:r>
      <w:r w:rsidRPr="001329ED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76AEEBD4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2F9A0ED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   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\t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4390F0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}</w:t>
      </w:r>
    </w:p>
    <w:p w14:paraId="5C0231BE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B3B3AAF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}</w:t>
      </w:r>
    </w:p>
    <w:p w14:paraId="0A4744A9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6B21CF40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B18AB83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// Multiplication</w:t>
      </w:r>
    </w:p>
    <w:p w14:paraId="4C786B60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template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&lt;</w:t>
      </w:r>
      <w:proofErr w:type="spellStart"/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typename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&gt;</w:t>
      </w:r>
    </w:p>
    <w:p w14:paraId="42BC10D9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void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Matrix_Multiply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]) {</w:t>
      </w: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 xml:space="preserve">  // Calculating A*B -&gt; C</w:t>
      </w:r>
    </w:p>
    <w:p w14:paraId="43DF3FE8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     //output(2,A);</w:t>
      </w:r>
    </w:p>
    <w:p w14:paraId="66A37069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     //output(2,B);</w:t>
      </w:r>
    </w:p>
    <w:p w14:paraId="271C50C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</w:t>
      </w:r>
      <w:r w:rsidRPr="001329ED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0453939A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15521BFE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   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0A0896B9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   </w:t>
      </w:r>
      <w:r w:rsidRPr="001329ED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068AFA92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*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1CBB71D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   }</w:t>
      </w:r>
    </w:p>
    <w:p w14:paraId="5E0AB418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}</w:t>
      </w:r>
    </w:p>
    <w:p w14:paraId="5BABF401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}</w:t>
      </w:r>
    </w:p>
    <w:p w14:paraId="6EBCAACB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56F1252E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7C2C443A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// Addition</w:t>
      </w:r>
    </w:p>
    <w:p w14:paraId="49426233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template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&lt;</w:t>
      </w:r>
      <w:proofErr w:type="spellStart"/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typename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&gt;</w:t>
      </w:r>
    </w:p>
    <w:p w14:paraId="12BE258F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void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Matrix_Add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X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Y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Z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]) {</w:t>
      </w:r>
    </w:p>
    <w:p w14:paraId="23B38910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     //output(</w:t>
      </w:r>
      <w:proofErr w:type="spellStart"/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n,X</w:t>
      </w:r>
      <w:proofErr w:type="spellEnd"/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);</w:t>
      </w:r>
    </w:p>
    <w:p w14:paraId="399DE170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     //output(</w:t>
      </w:r>
      <w:proofErr w:type="spellStart"/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n,Y</w:t>
      </w:r>
      <w:proofErr w:type="spellEnd"/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);</w:t>
      </w:r>
    </w:p>
    <w:p w14:paraId="78DE491F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</w:t>
      </w:r>
      <w:r w:rsidRPr="001329ED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02A81663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056F8BA4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   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Z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X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Y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234CC47C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}</w:t>
      </w:r>
    </w:p>
    <w:p w14:paraId="531A9277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lastRenderedPageBreak/>
        <w:t>     }</w:t>
      </w:r>
    </w:p>
    <w:p w14:paraId="3D71D07C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525800C2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1521F8E8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// Under construction</w:t>
      </w:r>
    </w:p>
    <w:p w14:paraId="53569B5F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template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&lt;</w:t>
      </w:r>
      <w:proofErr w:type="spellStart"/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typename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&gt;</w:t>
      </w:r>
    </w:p>
    <w:p w14:paraId="3C93631A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void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Matrix_Sub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X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Y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Z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]) {</w:t>
      </w:r>
    </w:p>
    <w:p w14:paraId="7D4DC33E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</w:t>
      </w:r>
      <w:r w:rsidRPr="001329ED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2B4829D2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0A79205A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   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Z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X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Y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63DAE5F9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}</w:t>
      </w:r>
    </w:p>
    <w:p w14:paraId="5FB5740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}</w:t>
      </w:r>
    </w:p>
    <w:p w14:paraId="4F30D99A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2018D778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740EC6FF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//              STRASSEN</w:t>
      </w:r>
    </w:p>
    <w:p w14:paraId="75F50B83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template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&lt;</w:t>
      </w:r>
      <w:proofErr w:type="spellStart"/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typename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&gt;</w:t>
      </w:r>
    </w:p>
    <w:p w14:paraId="54C78990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void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Strassen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]) {</w:t>
      </w:r>
    </w:p>
    <w:p w14:paraId="05F5459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A12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A21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2D7B5107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B12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B21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6EE04298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C12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C21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2C67C53E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M3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M4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M5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M6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M7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2406B77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</w:t>
      </w:r>
      <w:r w:rsidRPr="001329ED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30B8FED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441530D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</w:t>
      </w:r>
      <w:r w:rsidRPr="001329ED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if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==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 xml:space="preserve">  //2-order</w:t>
      </w:r>
    </w:p>
    <w:p w14:paraId="7BFF3417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Matrix_Multiply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087E58F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} </w:t>
      </w:r>
      <w:r w:rsidRPr="001329ED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else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{</w:t>
      </w:r>
    </w:p>
    <w:p w14:paraId="7227798E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6F6F328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17F214E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   </w:t>
      </w:r>
      <w:r w:rsidRPr="001329ED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3D197E4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160E036C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A12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32A5FE5B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A21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251BC4C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35589FFF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23FEB8BA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7E018F28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B12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1CDDFEB3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lastRenderedPageBreak/>
        <w:t xml:space="preserve">             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B21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0B80D499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6868B491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   }</w:t>
      </w:r>
    </w:p>
    <w:p w14:paraId="13E4075B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}</w:t>
      </w:r>
    </w:p>
    <w:p w14:paraId="2DFAD80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B3E06DF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 xml:space="preserve"> Dividing A and B :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659A3E53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\n\t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A11: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6955E18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1EB9B6AF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55A22BB8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\n\t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A12: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9740B02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A12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03D72B6A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70A93342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\n\t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A21: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6205C32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A21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427DAF53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6ABBCFBA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\n\t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A22: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21D04D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E4F5FA7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761588AB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\n\t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B11: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332903D4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4784B1A9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48A06B79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\n\t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B12: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D47DAF2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B12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8A7558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2688C6D4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\n\t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B21: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684081F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B21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0DC7B1FC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4103D9A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\n\t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B22: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BC2A67A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05796DFE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1E7D4A52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\n\n\n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798E33C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F525E8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600F979" w14:textId="77777777" w:rsidR="001329ED" w:rsidRPr="001329ED" w:rsidRDefault="001329ED" w:rsidP="001329ED">
      <w:pPr>
        <w:shd w:val="clear" w:color="auto" w:fill="1F1F1F"/>
        <w:spacing w:before="0"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E6F52AE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        // Calculation of M1 = (A0 + A3) * (B0 + B3)</w:t>
      </w:r>
    </w:p>
    <w:p w14:paraId="5FC387C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lastRenderedPageBreak/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6B3C70FF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M1 =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_________"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08C7DE13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769F470E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"++++++++"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775E137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04DE201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********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_________"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6E43734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1C267C84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"++++++++"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0B839764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2539D1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6CBE32F3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57B58BF0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Matrix_Add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AC6532C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Matrix_Add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571A8C8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Strassen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0464ECC8" w14:textId="77777777" w:rsidR="001329ED" w:rsidRPr="001329ED" w:rsidRDefault="001329ED" w:rsidP="001329ED">
      <w:pPr>
        <w:shd w:val="clear" w:color="auto" w:fill="1F1F1F"/>
        <w:spacing w:before="0"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2EDC6C41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        // Calculation of M2 = (A2 + A3) * B0</w:t>
      </w:r>
    </w:p>
    <w:p w14:paraId="5931CAE9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6642298E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M2 =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_________"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3410F6B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A21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41F945C0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"++++++++"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2F5B457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77141C0F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********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_________"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9855CF7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C4C50C3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6C32B4C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4860D029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Matrix_Add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A21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451E8EA9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Strassen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4053B419" w14:textId="77777777" w:rsidR="001329ED" w:rsidRPr="001329ED" w:rsidRDefault="001329ED" w:rsidP="001329ED">
      <w:pPr>
        <w:shd w:val="clear" w:color="auto" w:fill="1F1F1F"/>
        <w:spacing w:before="0"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66310097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        // Calculation M3 = A0 * (B1 - B3)</w:t>
      </w:r>
    </w:p>
    <w:p w14:paraId="00F09513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893A2D1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M3 =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_________"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2D9E62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3C5F03F4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********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_________"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427760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B12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18E7512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lastRenderedPageBreak/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7D20BC2C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BDFEBFA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086CC9B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50840B23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Matrix_Sub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B12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74AC0F62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Strassen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M3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07D7225C" w14:textId="77777777" w:rsidR="001329ED" w:rsidRPr="001329ED" w:rsidRDefault="001329ED" w:rsidP="001329ED">
      <w:pPr>
        <w:shd w:val="clear" w:color="auto" w:fill="1F1F1F"/>
        <w:spacing w:before="0"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634DCB5B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        // Calculation M4 = A3 * (B2 - B0)</w:t>
      </w:r>
    </w:p>
    <w:p w14:paraId="3A7F5B2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2D8624C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M4 =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_________"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023FDEDF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755BBA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********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_________"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F0C9058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B21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000A63E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9A83A6A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35D5BAA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63660DA7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5D26A4F8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Matrix_Sub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B21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2E93AE1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Strassen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M4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728B5736" w14:textId="77777777" w:rsidR="001329ED" w:rsidRPr="001329ED" w:rsidRDefault="001329ED" w:rsidP="001329ED">
      <w:pPr>
        <w:shd w:val="clear" w:color="auto" w:fill="1F1F1F"/>
        <w:spacing w:before="0"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669DBA29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        // Calculation M5 = (A0 + A1) * B3</w:t>
      </w:r>
    </w:p>
    <w:p w14:paraId="4BFBA75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05066EA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M5 =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_________"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7788E77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A248C82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"++++++++"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72F2DC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A12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77FBB089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********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_________"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0DB06D09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4453B01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997103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1355C7C1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Matrix_Add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A12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CDCEC50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Strassen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M5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2262918E" w14:textId="77777777" w:rsidR="001329ED" w:rsidRPr="001329ED" w:rsidRDefault="001329ED" w:rsidP="001329ED">
      <w:pPr>
        <w:shd w:val="clear" w:color="auto" w:fill="1F1F1F"/>
        <w:spacing w:before="0"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A76BBEB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lastRenderedPageBreak/>
        <w:t>        // Calculation M6 = (A2 - A0) * (B0 + B1)</w:t>
      </w:r>
    </w:p>
    <w:p w14:paraId="7813FD3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31E5EE77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M6 =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_________"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CFA09CB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A21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7F56A448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39E961CE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4959FB38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********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_________"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C0775F4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544C69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"++++++++"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A845EF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B12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33CBD3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C34C93E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0192193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Matrix_Sub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A21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F29B3E8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Matrix_Add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B12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DE7AB44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Strassen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M6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1BA22AF8" w14:textId="77777777" w:rsidR="001329ED" w:rsidRPr="001329ED" w:rsidRDefault="001329ED" w:rsidP="001329ED">
      <w:pPr>
        <w:shd w:val="clear" w:color="auto" w:fill="1F1F1F"/>
        <w:spacing w:before="0"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75728B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        // Calculation M7 = (A1 - A3) * (B2 + B3)</w:t>
      </w:r>
    </w:p>
    <w:p w14:paraId="25C1A5EF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107972C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M7 =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_________"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6B3F2230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A12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700F75E8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C2B49D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43BC304B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********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_________"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59584C4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B21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74130CAC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"++++++++"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9DA088A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C8658E4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90D1CF7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771CE60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Matrix_Sub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A12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2AB27503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Matrix_Add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B21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1B3FCA5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Strassen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M7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7941FB5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735417F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\n\n\n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7C29279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1E0AE3C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338920AB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2EB7170A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M1="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0FBA91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11926B4A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M2="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392AB57F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3681AB2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M3="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78F746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M3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45712B3F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M4="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194E09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M4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778A60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M5="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A85EB41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M5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1E9EE37F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M6="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08A5288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M6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58D0B9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M7="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6F036890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M7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70CF570B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5D4B2F37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\n\n\n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85F3250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6719FF07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6B5992D2" w14:textId="77777777" w:rsidR="001329ED" w:rsidRPr="001329ED" w:rsidRDefault="001329ED" w:rsidP="001329ED">
      <w:pPr>
        <w:shd w:val="clear" w:color="auto" w:fill="1F1F1F"/>
        <w:spacing w:before="0"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666275FA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        // Calculation C0 = M1 + M4 - M5 + M7</w:t>
      </w:r>
    </w:p>
    <w:p w14:paraId="6A54E30A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596F410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C11 =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_________"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B1DE634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5150AF1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"+++++++"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7351A64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M4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1E64CCC2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C0FF5BC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M5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2B52FD2C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"++++++++"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9C74C97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M7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DD1FAE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B930C50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Matrix_Add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M4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334C5332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Matrix_Sub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M7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M5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122081DA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Matrix_Add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04225620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44EB981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lastRenderedPageBreak/>
        <w:t>        // Calculation C1 = M3 + M5</w:t>
      </w:r>
    </w:p>
    <w:p w14:paraId="4B2F6653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74755D88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C12 =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_________"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5923360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M3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4C9C53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"+++++++"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B9F9291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M5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23C6985F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4D04A3C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Matrix_Add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M3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M5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C12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15BC8B7C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7D3FC38C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        // Calculation C2 = M2 + M4</w:t>
      </w:r>
    </w:p>
    <w:p w14:paraId="123DD83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699C36F4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C21 =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_________"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8F51658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D66F06E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"+++++++"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1228A38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M4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351D7384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5E55B61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Matrix_Add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M4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C21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0AEF7C92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208AA8D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        // Calculation C3 = M1 - M2 + M3 + M6</w:t>
      </w:r>
    </w:p>
    <w:p w14:paraId="027BCB46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6231F260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C22 =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_________"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312C44B0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0A53EF6E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114FA1E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2CCC42B7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"+++++++"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33283CF3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M3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29B70148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"++++++++"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6CB8FA2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M6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0F627415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F0BF41D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Matrix_Sub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18A0D601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Matrix_Add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M3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M6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D3E9331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Matrix_Add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AA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BB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14A1ACCC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196EDA77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\n\n\n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CBFBE3A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72F19D58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3A2E36D9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19FB02AB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C11="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DA219CF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EC5032C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C12="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7179B2E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C12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FA918A3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C21="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52318C1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C21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E79818C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C22="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66BC51B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output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2F75705B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"_________"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7641AD7" w14:textId="77777777" w:rsidR="001329ED" w:rsidRPr="001329ED" w:rsidRDefault="001329ED" w:rsidP="001329ED">
      <w:pPr>
        <w:shd w:val="clear" w:color="auto" w:fill="1F1F1F"/>
        <w:spacing w:before="0"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66668464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\n\n\n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---------------------------------------"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05F1EBD0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"---------------------------------------"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CF04B3A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1329ED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</w:t>
      </w:r>
      <w:proofErr w:type="spellStart"/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Final</w:t>
      </w:r>
      <w:proofErr w:type="spellEnd"/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 xml:space="preserve"> Answer:</w:t>
      </w:r>
      <w:r w:rsidRPr="001329ED">
        <w:rPr>
          <w:rFonts w:ascii="Consolas" w:eastAsia="Times New Roman" w:hAnsi="Consolas" w:cs="Times New Roman"/>
          <w:color w:val="D7BA7D"/>
          <w:sz w:val="27"/>
          <w:szCs w:val="27"/>
          <w:lang w:val="en-IN" w:eastAsia="en-IN"/>
        </w:rPr>
        <w:t>\n\n</w:t>
      </w:r>
      <w:r w:rsidRPr="001329ED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982C08C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4821717B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1329ED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460B657B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   </w:t>
      </w:r>
      <w:r w:rsidRPr="001329ED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1329ED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3E410BCE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C11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606EBBCB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C12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13275269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C21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66913CB1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proofErr w:type="spellEnd"/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1329ED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1329ED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C22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][</w:t>
      </w:r>
      <w:r w:rsidRPr="001329ED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j</w:t>
      </w: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6CD23521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   }</w:t>
      </w:r>
    </w:p>
    <w:p w14:paraId="574D233B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}</w:t>
      </w:r>
    </w:p>
    <w:p w14:paraId="454D6C2B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}</w:t>
      </w:r>
    </w:p>
    <w:p w14:paraId="463B9060" w14:textId="77777777" w:rsidR="001329ED" w:rsidRPr="001329ED" w:rsidRDefault="001329ED" w:rsidP="001329E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1329ED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6E23D436" w14:textId="77777777" w:rsidR="00C17439" w:rsidRDefault="00C17439" w:rsidP="00794A77">
      <w:r>
        <w:t>Input:</w:t>
      </w:r>
    </w:p>
    <w:p w14:paraId="3BD1DB4D" w14:textId="4F9BEEE9" w:rsidR="00794A77" w:rsidRDefault="00C17439" w:rsidP="00794A77">
      <w:r>
        <w:rPr>
          <w:noProof/>
        </w:rPr>
        <w:lastRenderedPageBreak/>
        <w:drawing>
          <wp:inline distT="0" distB="0" distL="0" distR="0" wp14:anchorId="7EB1F365" wp14:editId="2C293B02">
            <wp:extent cx="5908040" cy="8229600"/>
            <wp:effectExtent l="0" t="0" r="0" b="0"/>
            <wp:docPr id="204938156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8156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lastRenderedPageBreak/>
        <w:t>Output:</w:t>
      </w:r>
    </w:p>
    <w:p w14:paraId="14F02417" w14:textId="77777777" w:rsidR="00C17439" w:rsidRDefault="00C17439" w:rsidP="00794A77">
      <w:r>
        <w:rPr>
          <w:noProof/>
        </w:rPr>
        <w:drawing>
          <wp:inline distT="0" distB="0" distL="0" distR="0" wp14:anchorId="028E85AE" wp14:editId="1F178FF9">
            <wp:extent cx="1904929" cy="7734300"/>
            <wp:effectExtent l="0" t="0" r="635" b="0"/>
            <wp:docPr id="652021868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21868" name="Picture 4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295" cy="774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7439">
        <w:t xml:space="preserve"> </w:t>
      </w:r>
      <w:r>
        <w:rPr>
          <w:noProof/>
        </w:rPr>
        <w:drawing>
          <wp:inline distT="0" distB="0" distL="0" distR="0" wp14:anchorId="2754BD8F" wp14:editId="065DC014">
            <wp:extent cx="3198342" cy="7791450"/>
            <wp:effectExtent l="0" t="0" r="2540" b="0"/>
            <wp:docPr id="1064296755" name="Picture 5" descr="A black and white photo of a movie stri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96755" name="Picture 5" descr="A black and white photo of a movie strip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106" cy="780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7439">
        <w:t xml:space="preserve"> </w:t>
      </w:r>
    </w:p>
    <w:p w14:paraId="39B46926" w14:textId="7E3D562C" w:rsidR="00213E6F" w:rsidRDefault="00C17439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noProof/>
        </w:rPr>
        <w:lastRenderedPageBreak/>
        <w:drawing>
          <wp:inline distT="0" distB="0" distL="0" distR="0" wp14:anchorId="7531D00A" wp14:editId="0D7A31F1">
            <wp:extent cx="3175635" cy="8229600"/>
            <wp:effectExtent l="0" t="0" r="1905" b="0"/>
            <wp:docPr id="12367821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82136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7439">
        <w:t xml:space="preserve"> </w:t>
      </w:r>
      <w:r>
        <w:rPr>
          <w:noProof/>
        </w:rPr>
        <w:drawing>
          <wp:inline distT="0" distB="0" distL="0" distR="0" wp14:anchorId="001D5272" wp14:editId="3F9CD251">
            <wp:extent cx="2571750" cy="1514475"/>
            <wp:effectExtent l="0" t="0" r="0" b="9525"/>
            <wp:docPr id="174017049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7049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E6F">
        <w:br w:type="page"/>
      </w:r>
    </w:p>
    <w:p w14:paraId="0FCFC17C" w14:textId="24ED2BC2" w:rsidR="00213E6F" w:rsidRDefault="00213E6F" w:rsidP="00213E6F">
      <w:pPr>
        <w:pStyle w:val="Heading1"/>
      </w:pPr>
      <w:r>
        <w:lastRenderedPageBreak/>
        <w:t>6) Write a program to sort the elements of an array using Count Sort.</w:t>
      </w:r>
    </w:p>
    <w:p w14:paraId="392D49F9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#include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&lt;iostream&gt;</w:t>
      </w:r>
    </w:p>
    <w:p w14:paraId="197BA08A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using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namespace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std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36CA81C2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11E0CF17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void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countSort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[],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78755023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4790440D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</w:t>
      </w:r>
    </w:p>
    <w:p w14:paraId="048F91F3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max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]);</w:t>
      </w:r>
    </w:p>
    <w:p w14:paraId="12DEC7FC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7AAC493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{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};</w:t>
      </w:r>
    </w:p>
    <w:p w14:paraId="3D43ED74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</w:t>
      </w:r>
    </w:p>
    <w:p w14:paraId="71F961DD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]]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072C5C9D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4BE9BA4B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</w:t>
      </w:r>
    </w:p>
    <w:p w14:paraId="609C9F1E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739133DD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247F89B1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output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4BD20E10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--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54724F95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output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]]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4063E3D1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]]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--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32796DA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30D2FF70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299E4827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</w:t>
      </w:r>
    </w:p>
    <w:p w14:paraId="3842B930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output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];</w:t>
      </w:r>
    </w:p>
    <w:p w14:paraId="72C7490A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624A0655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4CE1D4E7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main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() {</w:t>
      </w:r>
    </w:p>
    <w:p w14:paraId="0EB17C96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[]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{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35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40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78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43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51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};</w:t>
      </w:r>
    </w:p>
    <w:p w14:paraId="4A0531BA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sizeof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)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/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sizeof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]);</w:t>
      </w:r>
    </w:p>
    <w:p w14:paraId="44517EFE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581A8A0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countSort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A2EA723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A40632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</w:t>
      </w:r>
    </w:p>
    <w:p w14:paraId="4ACEDF94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arr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  <w:proofErr w:type="spellStart"/>
      <w:r w:rsidRPr="00A40632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] </w:t>
      </w:r>
      <w:r w:rsidRPr="00A40632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 "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7D63FFE3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05CA07A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A40632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return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A40632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7C852948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A40632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lastRenderedPageBreak/>
        <w:t>}</w:t>
      </w:r>
    </w:p>
    <w:p w14:paraId="1B8D9B82" w14:textId="77777777" w:rsidR="00A40632" w:rsidRPr="00A40632" w:rsidRDefault="00A40632" w:rsidP="00A406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8731E55" w14:textId="787F69CB" w:rsidR="00213E6F" w:rsidRDefault="00A40632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lang w:val="en-IN" w:eastAsia="en-IN"/>
        </w:rPr>
        <w:t>Output:</w:t>
      </w:r>
      <w:r w:rsidRPr="00A40632">
        <w:rPr>
          <w:noProof/>
        </w:rPr>
        <w:t xml:space="preserve"> </w:t>
      </w:r>
      <w:r w:rsidRPr="00A40632">
        <w:rPr>
          <w:lang w:val="en-IN" w:eastAsia="en-IN"/>
        </w:rPr>
        <w:drawing>
          <wp:inline distT="0" distB="0" distL="0" distR="0" wp14:anchorId="4413E695" wp14:editId="5C7001DA">
            <wp:extent cx="6400800" cy="554355"/>
            <wp:effectExtent l="0" t="0" r="0" b="0"/>
            <wp:docPr id="82603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322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2560" w14:textId="435F5FB9" w:rsidR="00213E6F" w:rsidRDefault="00213E6F" w:rsidP="00213E6F">
      <w:pPr>
        <w:pStyle w:val="Heading1"/>
      </w:pPr>
      <w:r>
        <w:t xml:space="preserve">7) Display the data stored in a given graph using the Breadth-First Search algorithm. </w:t>
      </w:r>
    </w:p>
    <w:p w14:paraId="69395708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#include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&lt;iostream&gt;</w:t>
      </w:r>
    </w:p>
    <w:p w14:paraId="57CCBCE0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#include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&lt;queue&gt;</w:t>
      </w:r>
    </w:p>
    <w:p w14:paraId="6476B796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#include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&lt;vector&gt;</w:t>
      </w:r>
    </w:p>
    <w:p w14:paraId="396DEA02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using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namespace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std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8B71383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27458B0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class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Graph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{</w:t>
      </w:r>
    </w:p>
    <w:p w14:paraId="347B3872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public:</w:t>
      </w:r>
    </w:p>
    <w:p w14:paraId="76314574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vector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vector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&gt;&gt;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adj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B425D63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Graph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1C058EAF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adj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resize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1C3FA2BF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505344B0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257F02D5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void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u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149C78A1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adj</w:t>
      </w:r>
      <w:proofErr w:type="spellEnd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u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proofErr w:type="spellStart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push_back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1CC6465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adj</w:t>
      </w:r>
      <w:proofErr w:type="spellEnd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proofErr w:type="spellStart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push_back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u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29346177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598BE5D9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66FDAAF1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void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BFS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src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2C93DC15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vector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bool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visited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adj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size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(),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false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3F6EE71F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queue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q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CA573C5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q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push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src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12570870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visited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src</w:t>
      </w:r>
      <w:proofErr w:type="spellEnd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=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true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FEB692F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752F0843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while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!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q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empty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()) {</w:t>
      </w:r>
    </w:p>
    <w:p w14:paraId="285CEA87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u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q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front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();</w:t>
      </w:r>
    </w:p>
    <w:p w14:paraId="0F9DFE02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q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pop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();</w:t>
      </w:r>
    </w:p>
    <w:p w14:paraId="3B2658B6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lastRenderedPageBreak/>
        <w:t xml:space="preserve">        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u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 "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9260A9E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53723AB2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auto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: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adj</w:t>
      </w:r>
      <w:proofErr w:type="spellEnd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u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60429CB3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  </w:t>
      </w: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if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!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visited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7682574A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  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q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push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015BB10A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     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visited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=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true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35A3898D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        }</w:t>
      </w:r>
    </w:p>
    <w:p w14:paraId="5DE0B38C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    }</w:t>
      </w:r>
    </w:p>
    <w:p w14:paraId="1054F88D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}</w:t>
      </w:r>
    </w:p>
    <w:p w14:paraId="26CFE1E9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101A7353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};</w:t>
      </w:r>
    </w:p>
    <w:p w14:paraId="61C6FC29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29C495E6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main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() {</w:t>
      </w:r>
    </w:p>
    <w:p w14:paraId="75B76CB2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Graph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13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18D1E832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12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47C57FA2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7EBE4FE7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9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60C39E4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6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7E15CC19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4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2543C6FB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3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10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3435543D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4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5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7CED85D1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F33A514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BFS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3B50B760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22979FD0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return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DDAC269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5398D4C6" w14:textId="337A1270" w:rsidR="0078732B" w:rsidRDefault="0078732B" w:rsidP="0078732B">
      <w:r>
        <w:t>Output:</w:t>
      </w:r>
    </w:p>
    <w:p w14:paraId="53525CDF" w14:textId="50E68C6D" w:rsidR="0078732B" w:rsidRPr="0078732B" w:rsidRDefault="0078732B" w:rsidP="0078732B">
      <w:r w:rsidRPr="0078732B">
        <w:drawing>
          <wp:inline distT="0" distB="0" distL="0" distR="0" wp14:anchorId="37A60DE9" wp14:editId="5E3F380D">
            <wp:extent cx="6400800" cy="538480"/>
            <wp:effectExtent l="0" t="0" r="0" b="0"/>
            <wp:docPr id="68095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598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3DA8" w14:textId="77777777" w:rsidR="00213E6F" w:rsidRDefault="00213E6F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46977367" w14:textId="3CE80291" w:rsidR="00213E6F" w:rsidRDefault="00213E6F" w:rsidP="00213E6F">
      <w:pPr>
        <w:pStyle w:val="Heading1"/>
      </w:pPr>
      <w:r>
        <w:lastRenderedPageBreak/>
        <w:t xml:space="preserve">8) Display the data stored in a given graph using the Depth-First Search algorithm. </w:t>
      </w:r>
    </w:p>
    <w:p w14:paraId="6CE4D212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#include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&lt;iostream&gt;</w:t>
      </w:r>
    </w:p>
    <w:p w14:paraId="215BE15B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#include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&lt;vector&gt;</w:t>
      </w:r>
    </w:p>
    <w:p w14:paraId="5CE13600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#include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&lt;stack&gt;</w:t>
      </w:r>
    </w:p>
    <w:p w14:paraId="46E184F4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using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namespace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std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4B64E25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70E0C28C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class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Graph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{</w:t>
      </w:r>
    </w:p>
    <w:p w14:paraId="79945E48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public:</w:t>
      </w:r>
    </w:p>
    <w:p w14:paraId="4BF1DFE0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vector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vector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&gt;&gt;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adj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926679F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Graph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71621108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adj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resize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A344AAE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2321C8E8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622541FF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void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u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4A61CC0C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adj</w:t>
      </w:r>
      <w:proofErr w:type="spellEnd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u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proofErr w:type="spellStart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push_back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24DDBE3B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adj</w:t>
      </w:r>
      <w:proofErr w:type="spellEnd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proofErr w:type="spellStart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push_back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u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9D7970D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0ECAC1B7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137643DA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void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DFS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src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vector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&lt;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bool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&gt;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&amp;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visited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3B15C8C7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stack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s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DC4582D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s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push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src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0077A70B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visited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src</w:t>
      </w:r>
      <w:proofErr w:type="spellEnd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=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true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09500BAB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5EDC5B37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while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!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s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empty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()) {</w:t>
      </w:r>
    </w:p>
    <w:p w14:paraId="46A425E2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u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s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top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();</w:t>
      </w:r>
    </w:p>
    <w:p w14:paraId="224E299E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s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pop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();</w:t>
      </w:r>
    </w:p>
    <w:p w14:paraId="2B9F560F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u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 "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AB5581D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A022222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auto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: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adj</w:t>
      </w:r>
      <w:proofErr w:type="spellEnd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u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7EE444C5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  </w:t>
      </w: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if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!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visited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162F3247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  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s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push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2BA8993F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     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visited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=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true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7E0BDC5A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        }</w:t>
      </w:r>
    </w:p>
    <w:p w14:paraId="28115A10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    }</w:t>
      </w:r>
    </w:p>
    <w:p w14:paraId="3CB8EAE9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lastRenderedPageBreak/>
        <w:t>        }</w:t>
      </w:r>
    </w:p>
    <w:p w14:paraId="1D18B0FB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574A59D6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};</w:t>
      </w:r>
    </w:p>
    <w:p w14:paraId="5A65399D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786011D3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main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() {</w:t>
      </w:r>
    </w:p>
    <w:p w14:paraId="1898CB08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Graph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13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38B1C3A7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12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16ABBE07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5A5DCA5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9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70E986E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6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5FAA2C7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4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B439EEF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3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10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4C350D37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4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5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2A48E161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48FB1D61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vector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bool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visited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adj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size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(),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false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4A2F597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DFS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visited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AB49C83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5DE534B1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return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3D2341BE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19CA8BB0" w14:textId="2891DCB3" w:rsidR="0078732B" w:rsidRDefault="0078732B" w:rsidP="0078732B">
      <w:r>
        <w:t>Output:</w:t>
      </w:r>
    </w:p>
    <w:p w14:paraId="3A51951E" w14:textId="79D1BAEA" w:rsidR="00213E6F" w:rsidRDefault="0078732B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 w:rsidRPr="0078732B">
        <w:drawing>
          <wp:inline distT="0" distB="0" distL="0" distR="0" wp14:anchorId="5CE88230" wp14:editId="43D68C70">
            <wp:extent cx="6400800" cy="541020"/>
            <wp:effectExtent l="0" t="0" r="0" b="0"/>
            <wp:docPr id="200039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907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AE0E" w14:textId="2FC52CB9" w:rsidR="00213E6F" w:rsidRDefault="00213E6F" w:rsidP="00213E6F">
      <w:pPr>
        <w:pStyle w:val="Heading1"/>
      </w:pPr>
      <w:r>
        <w:t xml:space="preserve">9) Write a program to determine a minimum spanning tree of a graph using the Prim’s algorithm. </w:t>
      </w:r>
    </w:p>
    <w:p w14:paraId="23BEA331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#include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&lt;iostream&gt;</w:t>
      </w:r>
    </w:p>
    <w:p w14:paraId="63876770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#include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&lt;vector&gt;</w:t>
      </w:r>
    </w:p>
    <w:p w14:paraId="5C982F51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#include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&lt;queue&gt;</w:t>
      </w:r>
    </w:p>
    <w:p w14:paraId="555C2B63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using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namespace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std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4BF9638F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96D42AF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class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Graph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{</w:t>
      </w:r>
    </w:p>
    <w:p w14:paraId="2FA41655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public:</w:t>
      </w:r>
    </w:p>
    <w:p w14:paraId="44F97DCA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vector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vector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pair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&gt;&gt;&gt;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adj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325B9017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lastRenderedPageBreak/>
        <w:t xml:space="preserve">    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Graph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7DB396CC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adj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resize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DAD0525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21AB5228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447B89CB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void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u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5262129A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adj</w:t>
      </w:r>
      <w:proofErr w:type="spellEnd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u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proofErr w:type="spellStart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push_back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make_pair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));</w:t>
      </w:r>
    </w:p>
    <w:p w14:paraId="17708054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adj</w:t>
      </w:r>
      <w:proofErr w:type="spellEnd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proofErr w:type="spellStart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push_back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make_pair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u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));</w:t>
      </w:r>
    </w:p>
    <w:p w14:paraId="51F7DCF3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2CE4263A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479B51A4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prim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() {</w:t>
      </w:r>
    </w:p>
    <w:p w14:paraId="2C97E0DD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adj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size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();</w:t>
      </w:r>
    </w:p>
    <w:p w14:paraId="599A416B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vector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bool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visited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false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0DCC9C7C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vector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key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999999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  <w:r w:rsidRPr="0078732B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 xml:space="preserve">  // Manual maximum value</w:t>
      </w:r>
    </w:p>
    <w:p w14:paraId="7D9C0920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vector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parent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661706C9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priority_queue</w:t>
      </w:r>
      <w:proofErr w:type="spellEnd"/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pair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vector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pair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&gt;&gt;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greater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pair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&gt;&gt;&gt;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pq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C6C3818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7EB0B9D8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key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CD69E76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pq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push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make_pair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));</w:t>
      </w:r>
    </w:p>
    <w:p w14:paraId="3089EC9C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646EB0C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mstCost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9B4050C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while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!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pq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empty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()) {</w:t>
      </w:r>
    </w:p>
    <w:p w14:paraId="6A328775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u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pq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top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().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second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F837523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pq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pop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();</w:t>
      </w:r>
    </w:p>
    <w:p w14:paraId="61318D30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45026399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if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visited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u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</w:t>
      </w:r>
    </w:p>
    <w:p w14:paraId="07B3B369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  </w:t>
      </w: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continue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3F679EC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71AFFDBE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visited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u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=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true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07A645E8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mstCost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+=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key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u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0D48DB5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454D039D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auto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: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adj</w:t>
      </w:r>
      <w:proofErr w:type="spellEnd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u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369073FB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  </w:t>
      </w: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if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!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visited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first</w:t>
      </w:r>
      <w:proofErr w:type="spellEnd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&amp;&amp;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second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key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first</w:t>
      </w:r>
      <w:proofErr w:type="spellEnd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5EBE24C5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     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key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first</w:t>
      </w:r>
      <w:proofErr w:type="spellEnd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second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3F95896F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     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parent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first</w:t>
      </w:r>
      <w:proofErr w:type="spellEnd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u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66C6486E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  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pq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push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make_pair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second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first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));</w:t>
      </w:r>
    </w:p>
    <w:p w14:paraId="5FD58D62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lastRenderedPageBreak/>
        <w:t>                }</w:t>
      </w:r>
    </w:p>
    <w:p w14:paraId="1E9DD83F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    }</w:t>
      </w:r>
    </w:p>
    <w:p w14:paraId="287DB517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}</w:t>
      </w:r>
    </w:p>
    <w:p w14:paraId="799902C7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7E0C7ACF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return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mstCost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3FD05468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3642E157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};</w:t>
      </w:r>
    </w:p>
    <w:p w14:paraId="3ECB8BFD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21C64A65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main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() {</w:t>
      </w:r>
    </w:p>
    <w:p w14:paraId="4F20C43B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78732B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Graph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13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3714E679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10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37DA7E08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6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421DD16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3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5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322B6936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3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15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46701CC0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3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4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60BCD50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4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1DD04E8E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addEdge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3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4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B6264EB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68C66236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"Minimum Spanning Tree Cost: "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78732B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abc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prim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() </w:t>
      </w:r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78732B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endl</w:t>
      </w:r>
      <w:proofErr w:type="spellEnd"/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DB29F77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689C56A5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78732B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return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78732B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0B4DD8B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78732B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45A40306" w14:textId="77777777" w:rsidR="0078732B" w:rsidRPr="0078732B" w:rsidRDefault="0078732B" w:rsidP="0078732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6155D19E" w14:textId="1855CC89" w:rsidR="0078732B" w:rsidRDefault="00C045F0" w:rsidP="0078732B">
      <w:r>
        <w:t>Output:</w:t>
      </w:r>
    </w:p>
    <w:p w14:paraId="30B53A71" w14:textId="2574BE6F" w:rsidR="00213E6F" w:rsidRDefault="00C045F0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 w:rsidRPr="00C045F0">
        <w:drawing>
          <wp:inline distT="0" distB="0" distL="0" distR="0" wp14:anchorId="6BB2F327" wp14:editId="215EAAF0">
            <wp:extent cx="6400800" cy="546100"/>
            <wp:effectExtent l="0" t="0" r="0" b="6350"/>
            <wp:docPr id="60349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924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8B5F" w14:textId="66D2668E" w:rsidR="00000000" w:rsidRDefault="00213E6F" w:rsidP="00213E6F">
      <w:pPr>
        <w:pStyle w:val="Heading1"/>
      </w:pPr>
      <w:r>
        <w:t>10) Write a program to solve the 0-1 knapsack problem</w:t>
      </w:r>
    </w:p>
    <w:p w14:paraId="5712F43C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#include</w:t>
      </w:r>
      <w:r w:rsidRPr="00C045F0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&lt;iostream&gt;</w:t>
      </w:r>
    </w:p>
    <w:p w14:paraId="0D307C8A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#include</w:t>
      </w:r>
      <w:r w:rsidRPr="00C045F0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&lt;vector&gt;</w:t>
      </w:r>
    </w:p>
    <w:p w14:paraId="18266C56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using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namespace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std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516ED8C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2BA3C038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knapSack</w:t>
      </w:r>
      <w:proofErr w:type="spellEnd"/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C045F0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C045F0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vector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&lt;</w:t>
      </w:r>
      <w:r w:rsidRPr="00C045F0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&gt; 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wt</w:t>
      </w:r>
      <w:proofErr w:type="spellEnd"/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C045F0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vector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&lt;</w:t>
      </w:r>
      <w:r w:rsidRPr="00C045F0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&gt; 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val</w:t>
      </w:r>
      <w:proofErr w:type="spellEnd"/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C045F0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4411EC33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lastRenderedPageBreak/>
        <w:t xml:space="preserve">    </w:t>
      </w:r>
      <w:r w:rsidRPr="00C045F0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vector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C045F0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vector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C045F0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&gt;&gt;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C045F0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vector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&lt;</w:t>
      </w:r>
      <w:r w:rsidRPr="00C045F0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&gt;(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));</w:t>
      </w:r>
    </w:p>
    <w:p w14:paraId="7E9F41C8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EAB8D04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C045F0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C045F0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&lt;=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564DB9EE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C045F0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for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r w:rsidRPr="00C045F0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&lt;=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; 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++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 {</w:t>
      </w:r>
    </w:p>
    <w:p w14:paraId="7EE2B361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r w:rsidRPr="00C045F0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if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==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||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==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</w:t>
      </w:r>
    </w:p>
    <w:p w14:paraId="5A087ADC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  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][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125E360C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r w:rsidRPr="00C045F0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else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if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(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wt</w:t>
      </w:r>
      <w:proofErr w:type="spellEnd"/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&lt;=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</w:t>
      </w:r>
    </w:p>
    <w:p w14:paraId="434C21F5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  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][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max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val</w:t>
      </w:r>
      <w:proofErr w:type="spellEnd"/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+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][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wt</w:t>
      </w:r>
      <w:proofErr w:type="spellEnd"/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]]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][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);</w:t>
      </w:r>
    </w:p>
    <w:p w14:paraId="5ABF854D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r w:rsidRPr="00C045F0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else</w:t>
      </w:r>
    </w:p>
    <w:p w14:paraId="0069B7E3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  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][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i</w:t>
      </w:r>
      <w:proofErr w:type="spellEnd"/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-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][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72C03BEE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}</w:t>
      </w:r>
    </w:p>
    <w:p w14:paraId="53C809B4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3C292A5D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124B01D0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C045F0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return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K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[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][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]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62913BBD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78AD9DD2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78C6B2A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main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() {</w:t>
      </w:r>
    </w:p>
    <w:p w14:paraId="20F7F710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C045F0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vector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C045F0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wt</w:t>
      </w:r>
      <w:proofErr w:type="spellEnd"/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{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3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12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22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30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};</w:t>
      </w:r>
    </w:p>
    <w:p w14:paraId="63CDDB41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C045F0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vector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&lt;</w:t>
      </w:r>
      <w:r w:rsidRPr="00C045F0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&gt;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val</w:t>
      </w:r>
      <w:proofErr w:type="spellEnd"/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{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40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30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60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80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90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99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};</w:t>
      </w:r>
    </w:p>
    <w:p w14:paraId="6B614086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C045F0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20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0CF554CF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C045F0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wt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size</w:t>
      </w:r>
      <w:proofErr w:type="spellEnd"/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();</w:t>
      </w:r>
    </w:p>
    <w:p w14:paraId="3AC3540E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727C622B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"Maximum value that can be obtained: "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knapSack</w:t>
      </w:r>
      <w:proofErr w:type="spellEnd"/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wt</w:t>
      </w:r>
      <w:proofErr w:type="spellEnd"/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proofErr w:type="spellStart"/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val</w:t>
      </w:r>
      <w:proofErr w:type="spellEnd"/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C045F0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n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) </w:t>
      </w:r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C045F0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endl</w:t>
      </w:r>
      <w:proofErr w:type="spellEnd"/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28CEF798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26FD5252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C045F0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return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C045F0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0</w:t>
      </w: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;</w:t>
      </w:r>
    </w:p>
    <w:p w14:paraId="5F4BCDEF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C045F0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7A2821DD" w14:textId="77777777" w:rsidR="00C045F0" w:rsidRPr="00C045F0" w:rsidRDefault="00C045F0" w:rsidP="00C045F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2FC17B33" w14:textId="21A10BD4" w:rsidR="00C045F0" w:rsidRDefault="00C045F0" w:rsidP="00C045F0">
      <w:r>
        <w:t>Output:</w:t>
      </w:r>
    </w:p>
    <w:p w14:paraId="15ECEB58" w14:textId="0546CA47" w:rsidR="00C045F0" w:rsidRDefault="00C045F0" w:rsidP="00C045F0">
      <w:r w:rsidRPr="00C045F0">
        <w:drawing>
          <wp:inline distT="0" distB="0" distL="0" distR="0" wp14:anchorId="0CBE0FA6" wp14:editId="4B81400D">
            <wp:extent cx="6400800" cy="553085"/>
            <wp:effectExtent l="0" t="0" r="0" b="0"/>
            <wp:docPr id="87474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493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B4B4" w14:textId="77777777" w:rsidR="00C045F0" w:rsidRDefault="00C045F0">
      <w:r>
        <w:br w:type="page"/>
      </w:r>
    </w:p>
    <w:p w14:paraId="0EB4B648" w14:textId="77777777" w:rsidR="00C045F0" w:rsidRDefault="00C045F0" w:rsidP="00C045F0">
      <w:pPr>
        <w:pStyle w:val="Title"/>
        <w:rPr>
          <w:sz w:val="144"/>
          <w:szCs w:val="144"/>
        </w:rPr>
      </w:pPr>
    </w:p>
    <w:p w14:paraId="146F1A0B" w14:textId="45C1B329" w:rsidR="00C045F0" w:rsidRDefault="00C045F0" w:rsidP="00C045F0">
      <w:pPr>
        <w:pStyle w:val="Title"/>
        <w:rPr>
          <w:sz w:val="144"/>
          <w:szCs w:val="144"/>
        </w:rPr>
      </w:pPr>
      <w:r w:rsidRPr="00C045F0">
        <w:rPr>
          <w:sz w:val="144"/>
          <w:szCs w:val="144"/>
        </w:rPr>
        <w:t>THANK YOU</w:t>
      </w:r>
      <w:r>
        <w:rPr>
          <w:sz w:val="144"/>
          <w:szCs w:val="144"/>
        </w:rPr>
        <w:t>!</w:t>
      </w:r>
    </w:p>
    <w:p w14:paraId="3BA9F323" w14:textId="77777777" w:rsidR="00C045F0" w:rsidRDefault="00C045F0" w:rsidP="00C045F0">
      <w:pPr>
        <w:pStyle w:val="Title"/>
        <w:rPr>
          <w:sz w:val="144"/>
          <w:szCs w:val="144"/>
        </w:rPr>
      </w:pPr>
    </w:p>
    <w:p w14:paraId="3A9504DE" w14:textId="77777777" w:rsidR="00C045F0" w:rsidRDefault="00C045F0" w:rsidP="00C045F0">
      <w:pPr>
        <w:pStyle w:val="Title"/>
        <w:rPr>
          <w:sz w:val="144"/>
          <w:szCs w:val="144"/>
        </w:rPr>
      </w:pPr>
    </w:p>
    <w:p w14:paraId="50AAC0B5" w14:textId="77777777" w:rsidR="00C045F0" w:rsidRDefault="00C045F0" w:rsidP="00C045F0">
      <w:pPr>
        <w:pStyle w:val="Title"/>
        <w:rPr>
          <w:sz w:val="144"/>
          <w:szCs w:val="144"/>
        </w:rPr>
      </w:pPr>
    </w:p>
    <w:p w14:paraId="34CC8B91" w14:textId="77777777" w:rsidR="00C045F0" w:rsidRDefault="00C045F0" w:rsidP="00C045F0">
      <w:pPr>
        <w:pStyle w:val="Subtitle"/>
        <w:rPr>
          <w:rFonts w:ascii="Abadi" w:hAnsi="Abadi"/>
          <w:sz w:val="48"/>
          <w:szCs w:val="44"/>
        </w:rPr>
      </w:pPr>
      <w:r>
        <w:rPr>
          <w:rFonts w:ascii="Abadi" w:hAnsi="Abadi"/>
          <w:sz w:val="48"/>
          <w:szCs w:val="44"/>
        </w:rPr>
        <w:t>BY:</w:t>
      </w:r>
    </w:p>
    <w:p w14:paraId="04FA937C" w14:textId="576E129A" w:rsidR="00C045F0" w:rsidRPr="00213E6F" w:rsidRDefault="00C045F0" w:rsidP="00C045F0">
      <w:pPr>
        <w:pStyle w:val="Subtitle"/>
        <w:rPr>
          <w:rFonts w:ascii="Abadi" w:hAnsi="Abadi"/>
          <w:sz w:val="48"/>
          <w:szCs w:val="44"/>
        </w:rPr>
      </w:pPr>
      <w:r w:rsidRPr="00213E6F">
        <w:rPr>
          <w:rFonts w:ascii="Abadi" w:hAnsi="Abadi"/>
          <w:sz w:val="48"/>
          <w:szCs w:val="44"/>
        </w:rPr>
        <w:t>DHIRENDRA KUMAR PATEL</w:t>
      </w:r>
    </w:p>
    <w:p w14:paraId="1BF8AD47" w14:textId="77777777" w:rsidR="00C045F0" w:rsidRPr="00213E6F" w:rsidRDefault="00C045F0" w:rsidP="00C045F0">
      <w:pPr>
        <w:pStyle w:val="Subtitle"/>
        <w:rPr>
          <w:rFonts w:ascii="Abadi" w:hAnsi="Abadi"/>
          <w:sz w:val="48"/>
          <w:szCs w:val="44"/>
        </w:rPr>
      </w:pPr>
      <w:r w:rsidRPr="00213E6F">
        <w:rPr>
          <w:rFonts w:ascii="Abadi" w:hAnsi="Abadi"/>
          <w:sz w:val="48"/>
          <w:szCs w:val="44"/>
        </w:rPr>
        <w:t xml:space="preserve">ROLL – 16027        </w:t>
      </w:r>
    </w:p>
    <w:p w14:paraId="5D63D5B9" w14:textId="2E1C3D3C" w:rsidR="00C045F0" w:rsidRPr="00C045F0" w:rsidRDefault="00C045F0" w:rsidP="00C045F0">
      <w:pPr>
        <w:pStyle w:val="Subtitle"/>
        <w:rPr>
          <w:sz w:val="144"/>
          <w:szCs w:val="144"/>
        </w:rPr>
      </w:pPr>
      <w:r w:rsidRPr="00213E6F">
        <w:rPr>
          <w:rFonts w:ascii="Abadi" w:hAnsi="Abadi"/>
          <w:sz w:val="48"/>
          <w:szCs w:val="44"/>
        </w:rPr>
        <w:t>bsc hONS cOMPUTER sCIENCE</w:t>
      </w:r>
    </w:p>
    <w:sectPr w:rsidR="00C045F0" w:rsidRPr="00C045F0" w:rsidSect="00213E6F">
      <w:footerReference w:type="default" r:id="rId22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E649C" w14:textId="77777777" w:rsidR="00643828" w:rsidRDefault="00643828" w:rsidP="00C6554A">
      <w:pPr>
        <w:spacing w:before="0" w:after="0" w:line="240" w:lineRule="auto"/>
      </w:pPr>
      <w:r>
        <w:separator/>
      </w:r>
    </w:p>
  </w:endnote>
  <w:endnote w:type="continuationSeparator" w:id="0">
    <w:p w14:paraId="46B417BF" w14:textId="77777777" w:rsidR="00643828" w:rsidRDefault="0064382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45514" w14:textId="77777777" w:rsidR="000000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95637" w14:textId="77777777" w:rsidR="00643828" w:rsidRDefault="0064382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3F90AB8" w14:textId="77777777" w:rsidR="00643828" w:rsidRDefault="0064382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BodyText3Cha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BalloonTex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65376175">
    <w:abstractNumId w:val="9"/>
  </w:num>
  <w:num w:numId="2" w16cid:durableId="362825542">
    <w:abstractNumId w:val="8"/>
  </w:num>
  <w:num w:numId="3" w16cid:durableId="256251615">
    <w:abstractNumId w:val="8"/>
  </w:num>
  <w:num w:numId="4" w16cid:durableId="791678443">
    <w:abstractNumId w:val="9"/>
  </w:num>
  <w:num w:numId="5" w16cid:durableId="1822622313">
    <w:abstractNumId w:val="12"/>
  </w:num>
  <w:num w:numId="6" w16cid:durableId="361709095">
    <w:abstractNumId w:val="10"/>
  </w:num>
  <w:num w:numId="7" w16cid:durableId="1107192891">
    <w:abstractNumId w:val="11"/>
  </w:num>
  <w:num w:numId="8" w16cid:durableId="189730440">
    <w:abstractNumId w:val="7"/>
  </w:num>
  <w:num w:numId="9" w16cid:durableId="27730942">
    <w:abstractNumId w:val="6"/>
  </w:num>
  <w:num w:numId="10" w16cid:durableId="1609435952">
    <w:abstractNumId w:val="5"/>
  </w:num>
  <w:num w:numId="11" w16cid:durableId="448624424">
    <w:abstractNumId w:val="4"/>
  </w:num>
  <w:num w:numId="12" w16cid:durableId="964894436">
    <w:abstractNumId w:val="3"/>
  </w:num>
  <w:num w:numId="13" w16cid:durableId="922026241">
    <w:abstractNumId w:val="2"/>
  </w:num>
  <w:num w:numId="14" w16cid:durableId="993294437">
    <w:abstractNumId w:val="1"/>
  </w:num>
  <w:num w:numId="15" w16cid:durableId="147281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6F"/>
    <w:rsid w:val="001329ED"/>
    <w:rsid w:val="0019094E"/>
    <w:rsid w:val="00213E6F"/>
    <w:rsid w:val="002554CD"/>
    <w:rsid w:val="00293B83"/>
    <w:rsid w:val="002B4294"/>
    <w:rsid w:val="00333D0D"/>
    <w:rsid w:val="004C049F"/>
    <w:rsid w:val="005000E2"/>
    <w:rsid w:val="00643828"/>
    <w:rsid w:val="006A3CE7"/>
    <w:rsid w:val="0078732B"/>
    <w:rsid w:val="00794A77"/>
    <w:rsid w:val="00A40632"/>
    <w:rsid w:val="00C045F0"/>
    <w:rsid w:val="00C17439"/>
    <w:rsid w:val="00C6554A"/>
    <w:rsid w:val="00E1396D"/>
    <w:rsid w:val="00E83A03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5F86C"/>
  <w15:chartTrackingRefBased/>
  <w15:docId w15:val="{03DA24E1-B557-4650-9985-7D2C4D0C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msonormal0">
    <w:name w:val="msonormal"/>
    <w:basedOn w:val="Normal"/>
    <w:rsid w:val="0013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Local\Microsoft\Office\16.0\DTS\en-IN%7b538B0417-FD50-4DC4-8660-24F16A65C0B3%7d\%7b9D454133-652E-4E33-8F58-9420BCF53F5F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{9D454133-652E-4E33-8F58-9420BCF53F5F}tf02835058_win32.dotx</Template>
  <TotalTime>89</TotalTime>
  <Pages>30</Pages>
  <Words>3038</Words>
  <Characters>17323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Dhirendra Patel</cp:lastModifiedBy>
  <cp:revision>1</cp:revision>
  <dcterms:created xsi:type="dcterms:W3CDTF">2024-05-15T15:21:00Z</dcterms:created>
  <dcterms:modified xsi:type="dcterms:W3CDTF">2024-05-15T16:50:00Z</dcterms:modified>
</cp:coreProperties>
</file>